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传单布局表"/>
      </w:tblPr>
      <w:tblGrid>
        <w:gridCol w:w="6459"/>
        <w:gridCol w:w="710"/>
        <w:gridCol w:w="329"/>
        <w:gridCol w:w="1543"/>
        <w:gridCol w:w="1039"/>
      </w:tblGrid>
      <w:tr w:rsidR="005F58FC" w:rsidRPr="00F9007A">
        <w:trPr>
          <w:gridAfter w:val="1"/>
          <w:wAfter w:w="1039" w:type="dxa"/>
          <w:trHeight w:hRule="exact" w:val="360"/>
          <w:jc w:val="center"/>
        </w:trPr>
        <w:tc>
          <w:tcPr>
            <w:tcW w:w="6459" w:type="dxa"/>
          </w:tcPr>
          <w:p w:rsidR="005F58FC" w:rsidRPr="00F9007A" w:rsidRDefault="005F58FC">
            <w:pPr>
              <w:rPr>
                <w:rFonts w:ascii="Microsoft YaHei UI" w:hAnsi="Microsoft YaHei UI"/>
              </w:rPr>
            </w:pPr>
          </w:p>
        </w:tc>
        <w:tc>
          <w:tcPr>
            <w:tcW w:w="2582" w:type="dxa"/>
            <w:gridSpan w:val="3"/>
          </w:tcPr>
          <w:p w:rsidR="005F58FC" w:rsidRPr="00F9007A" w:rsidRDefault="005F58FC">
            <w:pPr>
              <w:rPr>
                <w:rFonts w:ascii="Microsoft YaHei UI" w:hAnsi="Microsoft YaHei UI"/>
              </w:rPr>
            </w:pPr>
          </w:p>
        </w:tc>
      </w:tr>
      <w:tr w:rsidR="000C34AC" w:rsidRPr="00F9007A">
        <w:trPr>
          <w:trHeight w:hRule="exact" w:val="13752"/>
          <w:jc w:val="center"/>
        </w:trPr>
        <w:tc>
          <w:tcPr>
            <w:tcW w:w="6459" w:type="dxa"/>
          </w:tcPr>
          <w:p w:rsidR="000C34AC" w:rsidRPr="00F9007A" w:rsidRDefault="00D52BED" w:rsidP="00D52BED">
            <w:pPr>
              <w:pStyle w:val="a6"/>
              <w:ind w:left="0" w:right="240"/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</w:rPr>
              <w:drawing>
                <wp:inline distT="0" distB="0" distL="0" distR="0" wp14:anchorId="6A5846B9" wp14:editId="579E1307">
                  <wp:extent cx="2816450" cy="127693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未标题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93" cy="130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4DFB">
              <w:rPr>
                <w:rFonts w:ascii="Microsoft YaHei UI" w:hAnsi="Microsoft YaHei UI"/>
              </w:rPr>
              <w:br/>
            </w:r>
            <w:r w:rsidR="005F58FC" w:rsidRPr="00D52BED">
              <w:rPr>
                <w:rStyle w:val="a8"/>
                <w:rFonts w:ascii="Microsoft YaHei UI" w:hAnsi="Microsoft YaHei UI" w:hint="eastAsia"/>
                <w:color w:val="404040" w:themeColor="background2" w:themeShade="80"/>
                <w:sz w:val="118"/>
                <w:szCs w:val="118"/>
              </w:rPr>
              <w:t>创业计划书</w:t>
            </w:r>
          </w:p>
          <w:p w:rsidR="000C34AC" w:rsidRPr="00194DFB" w:rsidRDefault="005F58FC">
            <w:pPr>
              <w:pStyle w:val="a9"/>
              <w:spacing w:before="360"/>
              <w:rPr>
                <w:rFonts w:ascii="Microsoft YaHei UI" w:hAnsi="Microsoft YaHei UI"/>
                <w:sz w:val="40"/>
              </w:rPr>
            </w:pPr>
            <w:r w:rsidRPr="005F58FC">
              <w:rPr>
                <w:rFonts w:ascii="Microsoft YaHei UI" w:hAnsi="Microsoft YaHei UI" w:hint="eastAsia"/>
                <w:sz w:val="44"/>
                <w:lang w:val="zh-CN"/>
              </w:rPr>
              <w:t>所属院校</w:t>
            </w:r>
            <w:r>
              <w:rPr>
                <w:rFonts w:ascii="Microsoft YaHei UI" w:hAnsi="Microsoft YaHei UI" w:hint="eastAsia"/>
                <w:sz w:val="40"/>
                <w:lang w:val="zh-CN"/>
              </w:rPr>
              <w:t>：</w:t>
            </w:r>
          </w:p>
          <w:p w:rsidR="000C34AC" w:rsidRPr="005F58FC" w:rsidRDefault="005F58FC">
            <w:pPr>
              <w:pStyle w:val="aa"/>
              <w:rPr>
                <w:rFonts w:ascii="Microsoft YaHei UI" w:hAnsi="Microsoft YaHei UI"/>
                <w:sz w:val="40"/>
              </w:rPr>
            </w:pPr>
            <w:r w:rsidRPr="005F58FC">
              <w:rPr>
                <w:rFonts w:ascii="Microsoft YaHei UI" w:hAnsi="Microsoft YaHei UI" w:hint="eastAsia"/>
                <w:sz w:val="40"/>
              </w:rPr>
              <w:t>西安电子科技大学</w:t>
            </w:r>
          </w:p>
          <w:p w:rsidR="005F58FC" w:rsidRPr="005F58FC" w:rsidRDefault="005F58FC" w:rsidP="005F58FC">
            <w:pPr>
              <w:pStyle w:val="a9"/>
              <w:rPr>
                <w:rFonts w:ascii="Microsoft YaHei UI" w:hAnsi="Microsoft YaHei UI"/>
                <w:sz w:val="44"/>
                <w:szCs w:val="44"/>
              </w:rPr>
            </w:pPr>
            <w:r w:rsidRPr="005F58FC">
              <w:rPr>
                <w:rFonts w:ascii="Microsoft YaHei UI" w:hAnsi="Microsoft YaHei UI"/>
                <w:sz w:val="44"/>
                <w:szCs w:val="44"/>
                <w:lang w:val="zh-CN"/>
              </w:rPr>
              <w:t>地点</w:t>
            </w:r>
          </w:p>
          <w:p w:rsidR="005F58FC" w:rsidRPr="005F58FC" w:rsidRDefault="005F58FC" w:rsidP="005F58FC">
            <w:pPr>
              <w:pStyle w:val="2"/>
              <w:rPr>
                <w:rStyle w:val="a8"/>
                <w:sz w:val="36"/>
              </w:rPr>
            </w:pPr>
            <w:r w:rsidRPr="005F58FC">
              <w:rPr>
                <w:rFonts w:hint="eastAsia"/>
                <w:sz w:val="36"/>
              </w:rPr>
              <w:t>陕西西安</w:t>
            </w:r>
          </w:p>
          <w:p w:rsidR="005F58FC" w:rsidRPr="005F58FC" w:rsidRDefault="005F58FC" w:rsidP="005F58FC">
            <w:pPr>
              <w:pStyle w:val="a9"/>
              <w:rPr>
                <w:rFonts w:ascii="Microsoft YaHei UI" w:hAnsi="Microsoft YaHei UI"/>
                <w:sz w:val="44"/>
                <w:szCs w:val="44"/>
                <w:lang w:val="zh-CN"/>
              </w:rPr>
            </w:pPr>
            <w:r w:rsidRPr="005F58FC">
              <w:rPr>
                <w:rFonts w:ascii="Microsoft YaHei UI" w:hAnsi="Microsoft YaHei UI" w:hint="eastAsia"/>
                <w:sz w:val="44"/>
                <w:szCs w:val="44"/>
                <w:lang w:val="zh-CN"/>
              </w:rPr>
              <w:t>日期</w:t>
            </w:r>
          </w:p>
          <w:p w:rsidR="005F58FC" w:rsidRPr="005F58FC" w:rsidRDefault="005F58FC" w:rsidP="005F58FC">
            <w:pPr>
              <w:pStyle w:val="1"/>
              <w:rPr>
                <w:rFonts w:asciiTheme="majorHAnsi" w:hAnsiTheme="majorHAnsi"/>
                <w:sz w:val="40"/>
                <w:szCs w:val="44"/>
              </w:rPr>
            </w:pPr>
            <w:r w:rsidRPr="005F58FC">
              <w:rPr>
                <w:rFonts w:ascii="Microsoft YaHei UI" w:hAnsi="Microsoft YaHei UI" w:cstheme="minorBidi" w:hint="eastAsia"/>
                <w:b w:val="0"/>
                <w:caps/>
                <w:color w:val="404040" w:themeColor="text1" w:themeTint="BF"/>
                <w:sz w:val="40"/>
                <w:szCs w:val="44"/>
              </w:rPr>
              <w:t>2016</w:t>
            </w:r>
            <w:r w:rsidRPr="005F58FC">
              <w:rPr>
                <w:rFonts w:ascii="Microsoft YaHei UI" w:hAnsi="Microsoft YaHei UI" w:cstheme="minorBidi" w:hint="eastAsia"/>
                <w:b w:val="0"/>
                <w:caps/>
                <w:color w:val="404040" w:themeColor="text1" w:themeTint="BF"/>
                <w:sz w:val="40"/>
                <w:szCs w:val="44"/>
              </w:rPr>
              <w:t>．</w:t>
            </w:r>
            <w:r w:rsidRPr="005F58FC">
              <w:rPr>
                <w:rFonts w:ascii="Microsoft YaHei UI" w:hAnsi="Microsoft YaHei UI" w:cstheme="minorBidi" w:hint="eastAsia"/>
                <w:b w:val="0"/>
                <w:caps/>
                <w:color w:val="404040" w:themeColor="text1" w:themeTint="BF"/>
                <w:sz w:val="40"/>
                <w:szCs w:val="44"/>
              </w:rPr>
              <w:t>1</w:t>
            </w:r>
            <w:r w:rsidRPr="005F58FC">
              <w:rPr>
                <w:rFonts w:ascii="Microsoft YaHei UI" w:hAnsi="Microsoft YaHei UI" w:cstheme="minorBidi"/>
                <w:b w:val="0"/>
                <w:caps/>
                <w:color w:val="404040" w:themeColor="text1" w:themeTint="BF"/>
                <w:sz w:val="40"/>
                <w:szCs w:val="44"/>
              </w:rPr>
              <w:t>2</w:t>
            </w:r>
            <w:r w:rsidRPr="005F58FC">
              <w:rPr>
                <w:rFonts w:ascii="Microsoft YaHei UI" w:hAnsi="Microsoft YaHei UI" w:cstheme="minorBidi" w:hint="eastAsia"/>
                <w:b w:val="0"/>
                <w:caps/>
                <w:color w:val="404040" w:themeColor="text1" w:themeTint="BF"/>
                <w:sz w:val="40"/>
                <w:szCs w:val="44"/>
              </w:rPr>
              <w:t>．</w:t>
            </w:r>
            <w:r w:rsidRPr="005F58FC">
              <w:rPr>
                <w:rFonts w:ascii="Microsoft YaHei UI" w:hAnsi="Microsoft YaHei UI" w:cstheme="minorBidi"/>
                <w:b w:val="0"/>
                <w:caps/>
                <w:color w:val="404040" w:themeColor="text1" w:themeTint="BF"/>
                <w:sz w:val="40"/>
                <w:szCs w:val="44"/>
              </w:rPr>
              <w:t>11</w:t>
            </w:r>
          </w:p>
        </w:tc>
        <w:tc>
          <w:tcPr>
            <w:tcW w:w="710" w:type="dxa"/>
            <w:tcBorders>
              <w:right w:val="thickThinSmallGap" w:sz="36" w:space="0" w:color="8D8B00" w:themeColor="accent1"/>
            </w:tcBorders>
          </w:tcPr>
          <w:p w:rsidR="000C34AC" w:rsidRPr="00F9007A" w:rsidRDefault="000C34AC">
            <w:pPr>
              <w:rPr>
                <w:rFonts w:ascii="Microsoft YaHei UI" w:hAnsi="Microsoft YaHei UI"/>
              </w:rPr>
            </w:pPr>
          </w:p>
        </w:tc>
        <w:tc>
          <w:tcPr>
            <w:tcW w:w="329" w:type="dxa"/>
            <w:tcBorders>
              <w:left w:val="thickThinSmallGap" w:sz="36" w:space="0" w:color="8D8B00" w:themeColor="accent1"/>
            </w:tcBorders>
          </w:tcPr>
          <w:p w:rsidR="000C34AC" w:rsidRPr="00F9007A" w:rsidRDefault="000C34AC">
            <w:pPr>
              <w:rPr>
                <w:rFonts w:ascii="Microsoft YaHei UI" w:hAnsi="Microsoft YaHei UI"/>
              </w:rPr>
            </w:pPr>
          </w:p>
        </w:tc>
        <w:tc>
          <w:tcPr>
            <w:tcW w:w="2582" w:type="dxa"/>
            <w:gridSpan w:val="2"/>
          </w:tcPr>
          <w:p w:rsidR="000C34AC" w:rsidRPr="00F9007A" w:rsidRDefault="005F58FC">
            <w:pPr>
              <w:pStyle w:val="ad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相关信息</w:t>
            </w:r>
          </w:p>
          <w:p w:rsidR="000C34AC" w:rsidRPr="00F9007A" w:rsidRDefault="005F58FC">
            <w:pPr>
              <w:pStyle w:val="a9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主联系人</w:t>
            </w:r>
          </w:p>
          <w:p w:rsidR="000C34AC" w:rsidRPr="00F9007A" w:rsidRDefault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王一杰</w:t>
            </w:r>
          </w:p>
          <w:p w:rsidR="000C34AC" w:rsidRPr="00F9007A" w:rsidRDefault="005F58FC">
            <w:pPr>
              <w:pStyle w:val="a9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职务</w:t>
            </w:r>
          </w:p>
          <w:p w:rsidR="000C34AC" w:rsidRPr="00F9007A" w:rsidRDefault="005F58FC" w:rsidP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</w:rPr>
              <w:t>学生</w:t>
            </w:r>
          </w:p>
          <w:p w:rsidR="005F58FC" w:rsidRPr="00F9007A" w:rsidRDefault="005F58FC" w:rsidP="005F58FC">
            <w:pPr>
              <w:pStyle w:val="a9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序号</w:t>
            </w:r>
          </w:p>
          <w:p w:rsidR="005F58FC" w:rsidRPr="00F9007A" w:rsidRDefault="005F58FC" w:rsidP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121</w:t>
            </w:r>
          </w:p>
          <w:p w:rsidR="005F58FC" w:rsidRPr="00F9007A" w:rsidRDefault="005F58FC" w:rsidP="005F58FC">
            <w:pPr>
              <w:pStyle w:val="a9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学号</w:t>
            </w:r>
          </w:p>
          <w:p w:rsidR="005F58FC" w:rsidRPr="00F9007A" w:rsidRDefault="005F58FC" w:rsidP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15130130276</w:t>
            </w:r>
          </w:p>
          <w:p w:rsidR="000C34AC" w:rsidRPr="00F9007A" w:rsidRDefault="005F58FC">
            <w:pPr>
              <w:pStyle w:val="a9"/>
              <w:rPr>
                <w:rFonts w:ascii="Microsoft YaHei UI" w:hAnsi="Microsoft YaHei UI"/>
              </w:rPr>
            </w:pPr>
            <w:r>
              <w:rPr>
                <w:rFonts w:ascii="Microsoft YaHei UI" w:hAnsi="Microsoft YaHei UI" w:hint="eastAsia"/>
                <w:lang w:val="zh-CN"/>
              </w:rPr>
              <w:t>电子邮件</w:t>
            </w:r>
          </w:p>
          <w:p w:rsidR="000C34AC" w:rsidRPr="00F9007A" w:rsidRDefault="005F58F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</w:rPr>
              <w:t>M</w:t>
            </w:r>
            <w:r>
              <w:rPr>
                <w:rFonts w:ascii="Microsoft YaHei UI" w:hAnsi="Microsoft YaHei UI" w:hint="eastAsia"/>
              </w:rPr>
              <w:t>icah_wang@163.com</w:t>
            </w:r>
          </w:p>
        </w:tc>
      </w:tr>
    </w:tbl>
    <w:p w:rsidR="005F58FC" w:rsidRPr="005F58FC" w:rsidRDefault="005F58FC" w:rsidP="006177B2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5F58FC"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保密须知</w:t>
      </w:r>
    </w:p>
    <w:p w:rsidR="005F58FC" w:rsidRPr="00C172EE" w:rsidRDefault="005F58FC" w:rsidP="006177B2">
      <w:pPr>
        <w:jc w:val="center"/>
        <w:rPr>
          <w:rFonts w:ascii="宋体" w:hAnsi="宋体"/>
          <w:sz w:val="21"/>
          <w:szCs w:val="21"/>
        </w:rPr>
      </w:pPr>
    </w:p>
    <w:p w:rsidR="005F58FC" w:rsidRPr="005F58FC" w:rsidRDefault="005F58FC" w:rsidP="006177B2">
      <w:pPr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本《创业/商业计划书》内容属商业机密，所有权属于本公司，其所涉及的内容和资料只限于贵公司投资我公司使用。请贵公司收到本《创业/商业计划书》后，在7个工作日内予以回复，确认立项与否。贵公司如接收本《创业/商业计划书》，即为承诺同意遵守以下条款：</w:t>
      </w: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1.</w:t>
      </w:r>
      <w:r w:rsidRPr="005F58FC">
        <w:rPr>
          <w:rFonts w:asciiTheme="minorEastAsia" w:eastAsiaTheme="minorEastAsia" w:hAnsiTheme="minorEastAsia" w:hint="eastAsia"/>
          <w:szCs w:val="24"/>
        </w:rPr>
        <w:tab/>
        <w:t xml:space="preserve">若贵公司不希望涉足本《创业/商业计划书》所述项目，请按上述地址尽快将本《创业/商业计划书》完整退回； </w:t>
      </w: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2.</w:t>
      </w:r>
      <w:r w:rsidRPr="005F58FC">
        <w:rPr>
          <w:rFonts w:asciiTheme="minorEastAsia" w:eastAsiaTheme="minorEastAsia" w:hAnsiTheme="minorEastAsia" w:hint="eastAsia"/>
          <w:szCs w:val="24"/>
        </w:rPr>
        <w:tab/>
        <w:t xml:space="preserve">未经本公司许可，贵公司不得将本《创业/商业计划书》的内容全部或部分地透露给他人； </w:t>
      </w: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3.</w:t>
      </w:r>
      <w:r w:rsidRPr="005F58FC">
        <w:rPr>
          <w:rFonts w:asciiTheme="minorEastAsia" w:eastAsiaTheme="minorEastAsia" w:hAnsiTheme="minorEastAsia" w:hint="eastAsia"/>
          <w:szCs w:val="24"/>
        </w:rPr>
        <w:tab/>
        <w:t>贵公司应该将本《创业/商业计划书》作为机密资料保存。</w:t>
      </w: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</w:p>
    <w:p w:rsidR="005F58FC" w:rsidRPr="005F58FC" w:rsidRDefault="005F58FC" w:rsidP="006177B2">
      <w:pPr>
        <w:tabs>
          <w:tab w:val="left" w:pos="1386"/>
          <w:tab w:val="left" w:pos="1498"/>
        </w:tabs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</w:p>
    <w:p w:rsidR="005F58FC" w:rsidRPr="005F58FC" w:rsidRDefault="005F58FC" w:rsidP="006177B2">
      <w:pPr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【其他事项说明】</w:t>
      </w:r>
    </w:p>
    <w:p w:rsidR="005F58FC" w:rsidRPr="005F58FC" w:rsidRDefault="005F58FC" w:rsidP="006177B2">
      <w:pPr>
        <w:ind w:leftChars="260" w:left="624" w:rightChars="270" w:right="648" w:firstLineChars="195" w:firstLine="46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本《创业/商业计划书》所涉及的内容均可具体协商。</w:t>
      </w:r>
    </w:p>
    <w:p w:rsidR="005F58FC" w:rsidRPr="005F58FC" w:rsidRDefault="005F58FC" w:rsidP="006177B2">
      <w:pPr>
        <w:ind w:leftChars="240" w:left="576" w:firstLineChars="220" w:firstLine="528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本《创业/商业计划书》系学员完成模拟公司创业实训的学习成果。仅涉及第一年的</w:t>
      </w:r>
    </w:p>
    <w:p w:rsidR="005F58FC" w:rsidRDefault="005F58FC" w:rsidP="006177B2">
      <w:pPr>
        <w:ind w:firstLineChars="250" w:firstLine="600"/>
        <w:rPr>
          <w:rFonts w:asciiTheme="minorEastAsia" w:eastAsiaTheme="minorEastAsia" w:hAnsiTheme="minorEastAsia"/>
          <w:szCs w:val="24"/>
        </w:rPr>
      </w:pPr>
      <w:r w:rsidRPr="005F58FC">
        <w:rPr>
          <w:rFonts w:asciiTheme="minorEastAsia" w:eastAsiaTheme="minorEastAsia" w:hAnsiTheme="minorEastAsia" w:hint="eastAsia"/>
          <w:szCs w:val="24"/>
        </w:rPr>
        <w:t>经营分析与预测，不作为实际商业融资依据。</w:t>
      </w:r>
    </w:p>
    <w:p w:rsidR="005F58FC" w:rsidRDefault="005F58FC" w:rsidP="006177B2">
      <w:pPr>
        <w:ind w:firstLineChars="250" w:firstLine="600"/>
        <w:rPr>
          <w:rFonts w:asciiTheme="minorEastAsia" w:eastAsiaTheme="minorEastAsia" w:hAnsiTheme="minorEastAsia"/>
          <w:szCs w:val="24"/>
        </w:rPr>
      </w:pPr>
    </w:p>
    <w:p w:rsidR="005F58FC" w:rsidRDefault="005F58FC" w:rsidP="006177B2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br w:type="page"/>
      </w:r>
      <w:bookmarkStart w:id="0" w:name="_GoBack"/>
      <w:bookmarkEnd w:id="0"/>
    </w:p>
    <w:p w:rsidR="005F58FC" w:rsidRDefault="005F58FC" w:rsidP="005F58FC">
      <w:pPr>
        <w:pStyle w:val="TOC"/>
        <w:jc w:val="center"/>
      </w:pPr>
      <w:r>
        <w:rPr>
          <w:rFonts w:hint="eastAsia"/>
          <w:lang w:val="zh-CN"/>
        </w:rPr>
        <w:lastRenderedPageBreak/>
        <w:t>目</w:t>
      </w:r>
      <w:r>
        <w:rPr>
          <w:rFonts w:hint="eastAsia"/>
          <w:lang w:val="zh-CN"/>
        </w:rPr>
        <w:t xml:space="preserve">     </w:t>
      </w:r>
      <w:r>
        <w:rPr>
          <w:lang w:val="zh-CN"/>
        </w:rPr>
        <w:t>录</w:t>
      </w:r>
    </w:p>
    <w:p w:rsidR="005F58FC" w:rsidRDefault="005F58FC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1552442" w:history="1">
        <w:r w:rsidRPr="007859BA">
          <w:rPr>
            <w:rStyle w:val="a5"/>
            <w:rFonts w:ascii="幼圆"/>
          </w:rPr>
          <w:t>1.0</w:t>
        </w:r>
        <w:r w:rsidRPr="007859BA">
          <w:rPr>
            <w:rStyle w:val="a5"/>
            <w:rFonts w:hint="eastAsia"/>
          </w:rPr>
          <w:t>执行摘要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_Toc271552442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3" w:history="1">
        <w:r w:rsidR="005F58FC" w:rsidRPr="007859BA">
          <w:rPr>
            <w:rStyle w:val="a5"/>
            <w:rFonts w:ascii="幼圆"/>
          </w:rPr>
          <w:t>1.1</w:t>
        </w:r>
        <w:r w:rsidR="005F58FC" w:rsidRPr="007859BA">
          <w:rPr>
            <w:rStyle w:val="a5"/>
          </w:rPr>
          <w:t xml:space="preserve"> </w:t>
        </w:r>
        <w:r w:rsidR="005F58FC" w:rsidRPr="007859BA">
          <w:rPr>
            <w:rStyle w:val="a5"/>
            <w:rFonts w:hint="eastAsia"/>
          </w:rPr>
          <w:t>公司概况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_Toc271552443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4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4" w:history="1">
        <w:r w:rsidR="005F58FC" w:rsidRPr="007859BA">
          <w:rPr>
            <w:rStyle w:val="a5"/>
            <w:rFonts w:ascii="幼圆"/>
          </w:rPr>
          <w:t>1.2</w:t>
        </w:r>
        <w:r w:rsidR="005F58FC" w:rsidRPr="007859BA">
          <w:rPr>
            <w:rStyle w:val="a5"/>
            <w:rFonts w:hint="eastAsia"/>
          </w:rPr>
          <w:t>注册资金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_Toc271552444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4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5" w:history="1">
        <w:r w:rsidR="005F58FC" w:rsidRPr="007859BA">
          <w:rPr>
            <w:rStyle w:val="a5"/>
            <w:rFonts w:ascii="幼圆"/>
          </w:rPr>
          <w:t>1.3</w:t>
        </w:r>
        <w:r w:rsidR="005F58FC" w:rsidRPr="007859BA">
          <w:rPr>
            <w:rStyle w:val="a5"/>
            <w:rFonts w:hint="eastAsia"/>
          </w:rPr>
          <w:t>商业模式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_Toc271552445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5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6" w:history="1">
        <w:r w:rsidR="005F58FC" w:rsidRPr="007859BA">
          <w:rPr>
            <w:rStyle w:val="a5"/>
            <w:rFonts w:ascii="幼圆"/>
          </w:rPr>
          <w:t>1.4</w:t>
        </w:r>
        <w:r w:rsidR="005F58FC" w:rsidRPr="007859BA">
          <w:rPr>
            <w:rStyle w:val="a5"/>
            <w:rFonts w:hint="eastAsia"/>
          </w:rPr>
          <w:t>投资收益评价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_Toc271552446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5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7" w:history="1">
        <w:r w:rsidR="005F58FC" w:rsidRPr="007859BA">
          <w:rPr>
            <w:rStyle w:val="a5"/>
            <w:rFonts w:ascii="幼圆"/>
          </w:rPr>
          <w:t>2.0</w:t>
        </w:r>
        <w:r w:rsidR="005F58FC" w:rsidRPr="007859BA">
          <w:rPr>
            <w:rStyle w:val="a5"/>
            <w:rFonts w:hint="eastAsia"/>
          </w:rPr>
          <w:t>市场分析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_Toc271552447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6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8" w:history="1">
        <w:r w:rsidR="005F58FC" w:rsidRPr="007859BA">
          <w:rPr>
            <w:rStyle w:val="a5"/>
            <w:rFonts w:ascii="幼圆"/>
          </w:rPr>
          <w:t>2.1</w:t>
        </w:r>
        <w:r w:rsidR="005F58FC" w:rsidRPr="007859BA">
          <w:rPr>
            <w:rStyle w:val="a5"/>
            <w:rFonts w:hint="eastAsia"/>
          </w:rPr>
          <w:t>市场定位与目标客户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_Toc271552448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6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49" w:history="1">
        <w:r w:rsidR="005F58FC" w:rsidRPr="007859BA">
          <w:rPr>
            <w:rStyle w:val="a5"/>
            <w:rFonts w:ascii="幼圆"/>
          </w:rPr>
          <w:t xml:space="preserve">2.2 </w:t>
        </w:r>
        <w:r w:rsidR="005F58FC" w:rsidRPr="007859BA">
          <w:rPr>
            <w:rStyle w:val="a5"/>
            <w:rFonts w:hint="eastAsia"/>
          </w:rPr>
          <w:t>市场预测（市场占有率）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_Toc271552449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6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0" w:history="1">
        <w:r w:rsidR="005F58FC" w:rsidRPr="007859BA">
          <w:rPr>
            <w:rStyle w:val="a5"/>
            <w:rFonts w:ascii="幼圆"/>
          </w:rPr>
          <w:t>2.3</w:t>
        </w:r>
        <w:r w:rsidR="005F58FC" w:rsidRPr="007859BA">
          <w:rPr>
            <w:rStyle w:val="a5"/>
          </w:rPr>
          <w:t xml:space="preserve">  </w:t>
        </w:r>
        <w:r w:rsidR="005F58FC" w:rsidRPr="007859BA">
          <w:rPr>
            <w:rStyle w:val="a5"/>
            <w:rFonts w:hint="eastAsia"/>
          </w:rPr>
          <w:t>竞争分析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_Toc271552450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6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1" w:history="1">
        <w:r w:rsidR="005F58FC" w:rsidRPr="007859BA">
          <w:rPr>
            <w:rStyle w:val="a5"/>
            <w:rFonts w:ascii="幼圆"/>
          </w:rPr>
          <w:t>2.4</w:t>
        </w:r>
        <w:r w:rsidR="005F58FC" w:rsidRPr="007859BA">
          <w:rPr>
            <w:rStyle w:val="a5"/>
          </w:rPr>
          <w:t xml:space="preserve">  </w:t>
        </w:r>
        <w:r w:rsidR="005F58FC" w:rsidRPr="007859BA">
          <w:rPr>
            <w:rStyle w:val="a5"/>
            <w:rFonts w:hint="eastAsia"/>
          </w:rPr>
          <w:t>项目</w:t>
        </w:r>
        <w:r w:rsidR="005F58FC" w:rsidRPr="007859BA">
          <w:rPr>
            <w:rStyle w:val="a5"/>
          </w:rPr>
          <w:t>SWOT</w:t>
        </w:r>
        <w:r w:rsidR="005F58FC" w:rsidRPr="007859BA">
          <w:rPr>
            <w:rStyle w:val="a5"/>
            <w:rFonts w:hint="eastAsia"/>
          </w:rPr>
          <w:t>分析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_Toc271552451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6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2" w:history="1">
        <w:r w:rsidR="005F58FC" w:rsidRPr="007859BA">
          <w:rPr>
            <w:rStyle w:val="a5"/>
            <w:rFonts w:ascii="幼圆"/>
          </w:rPr>
          <w:t xml:space="preserve">3.0 </w:t>
        </w:r>
        <w:r w:rsidR="005F58FC" w:rsidRPr="007859BA">
          <w:rPr>
            <w:rStyle w:val="a5"/>
          </w:rPr>
          <w:t xml:space="preserve">  </w:t>
        </w:r>
        <w:r w:rsidR="005F58FC" w:rsidRPr="007859BA">
          <w:rPr>
            <w:rStyle w:val="a5"/>
            <w:rFonts w:hint="eastAsia"/>
          </w:rPr>
          <w:t>营销策略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_Toc271552452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7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3" w:history="1">
        <w:r w:rsidR="005F58FC" w:rsidRPr="007859BA">
          <w:rPr>
            <w:rStyle w:val="a5"/>
            <w:rFonts w:ascii="幼圆"/>
          </w:rPr>
          <w:t>3.1</w:t>
        </w:r>
        <w:r w:rsidR="005F58FC" w:rsidRPr="007859BA">
          <w:rPr>
            <w:rStyle w:val="a5"/>
            <w:rFonts w:hint="eastAsia"/>
          </w:rPr>
          <w:t>产品特征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_Toc271552453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7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4" w:history="1">
        <w:r w:rsidR="005F58FC" w:rsidRPr="007859BA">
          <w:rPr>
            <w:rStyle w:val="a5"/>
            <w:rFonts w:ascii="幼圆"/>
          </w:rPr>
          <w:t>3.2</w:t>
        </w:r>
        <w:r w:rsidR="005F58FC" w:rsidRPr="007859BA">
          <w:rPr>
            <w:rStyle w:val="a5"/>
            <w:rFonts w:hint="eastAsia"/>
          </w:rPr>
          <w:t>产品定价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_Toc271552454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8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5" w:history="1">
        <w:r w:rsidR="005F58FC" w:rsidRPr="007859BA">
          <w:rPr>
            <w:rStyle w:val="a5"/>
            <w:rFonts w:ascii="幼圆"/>
          </w:rPr>
          <w:t xml:space="preserve">3.3 </w:t>
        </w:r>
        <w:r w:rsidR="005F58FC" w:rsidRPr="007859BA">
          <w:rPr>
            <w:rStyle w:val="a5"/>
            <w:rFonts w:ascii="幼圆" w:hint="eastAsia"/>
          </w:rPr>
          <w:t>销售渠道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_Toc271552455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8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6" w:history="1">
        <w:r w:rsidR="005F58FC" w:rsidRPr="007859BA">
          <w:rPr>
            <w:rStyle w:val="a5"/>
            <w:rFonts w:ascii="幼圆"/>
          </w:rPr>
          <w:t>3.4</w:t>
        </w:r>
        <w:r w:rsidR="005F58FC" w:rsidRPr="007859BA">
          <w:rPr>
            <w:rStyle w:val="a5"/>
            <w:rFonts w:hint="eastAsia"/>
          </w:rPr>
          <w:t>宣传推广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_Toc271552456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8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7" w:history="1">
        <w:r w:rsidR="005F58FC" w:rsidRPr="007859BA">
          <w:rPr>
            <w:rStyle w:val="a5"/>
            <w:rFonts w:ascii="幼圆"/>
          </w:rPr>
          <w:t>4.0</w:t>
        </w:r>
        <w:r w:rsidR="005F58FC" w:rsidRPr="007859BA">
          <w:rPr>
            <w:rStyle w:val="a5"/>
            <w:rFonts w:ascii="幼圆" w:hint="eastAsia"/>
          </w:rPr>
          <w:t>人员与组织结构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_Toc271552457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9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58" w:history="1">
        <w:r w:rsidR="005F58FC" w:rsidRPr="007859BA">
          <w:rPr>
            <w:rStyle w:val="a5"/>
            <w:rFonts w:ascii="幼圆"/>
          </w:rPr>
          <w:t>4.1</w:t>
        </w:r>
        <w:r w:rsidR="005F58FC" w:rsidRPr="007859BA">
          <w:rPr>
            <w:rStyle w:val="a5"/>
            <w:rFonts w:ascii="幼圆" w:hint="eastAsia"/>
          </w:rPr>
          <w:t>组织结构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_Toc271552458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9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31"/>
        <w:ind w:left="192"/>
        <w:rPr>
          <w:rFonts w:ascii="Calibri" w:hAnsi="Calibri"/>
          <w:smallCaps w:val="0"/>
          <w:color w:val="auto"/>
          <w:kern w:val="2"/>
          <w:sz w:val="21"/>
        </w:rPr>
      </w:pPr>
      <w:hyperlink w:anchor="_Toc271552459" w:history="1">
        <w:r w:rsidR="005F58FC" w:rsidRPr="007859BA">
          <w:rPr>
            <w:rStyle w:val="a5"/>
            <w:rFonts w:ascii="幼圆"/>
          </w:rPr>
          <w:t>4.2</w:t>
        </w:r>
        <w:r w:rsidR="005F58FC" w:rsidRPr="007859BA">
          <w:rPr>
            <w:rStyle w:val="a5"/>
            <w:rFonts w:ascii="幼圆" w:hint="eastAsia"/>
          </w:rPr>
          <w:t>团队成员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_Toc271552459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9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31"/>
        <w:ind w:left="192"/>
        <w:rPr>
          <w:rFonts w:ascii="Calibri" w:hAnsi="Calibri"/>
          <w:smallCaps w:val="0"/>
          <w:color w:val="auto"/>
          <w:kern w:val="2"/>
          <w:sz w:val="21"/>
        </w:rPr>
      </w:pPr>
      <w:hyperlink w:anchor="_Toc271552460" w:history="1">
        <w:r w:rsidR="005F58FC" w:rsidRPr="007859BA">
          <w:rPr>
            <w:rStyle w:val="a5"/>
            <w:rFonts w:ascii="幼圆"/>
          </w:rPr>
          <w:t>4.3</w:t>
        </w:r>
        <w:r w:rsidR="005F58FC" w:rsidRPr="007859BA">
          <w:rPr>
            <w:rStyle w:val="a5"/>
            <w:rFonts w:ascii="幼圆" w:hint="eastAsia"/>
          </w:rPr>
          <w:t>部门</w:t>
        </w:r>
        <w:r w:rsidR="005F58FC" w:rsidRPr="007859BA">
          <w:rPr>
            <w:rStyle w:val="a5"/>
            <w:rFonts w:ascii="幼圆"/>
          </w:rPr>
          <w:t>/</w:t>
        </w:r>
        <w:r w:rsidR="005F58FC" w:rsidRPr="007859BA">
          <w:rPr>
            <w:rStyle w:val="a5"/>
            <w:rFonts w:ascii="幼圆" w:hint="eastAsia"/>
          </w:rPr>
          <w:t>岗位职责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_Toc271552460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10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1" w:history="1">
        <w:r w:rsidR="005F58FC" w:rsidRPr="007859BA">
          <w:rPr>
            <w:rStyle w:val="a5"/>
            <w:rFonts w:ascii="幼圆"/>
          </w:rPr>
          <w:t xml:space="preserve">5.0  </w:t>
        </w:r>
        <w:r w:rsidR="005F58FC" w:rsidRPr="007859BA">
          <w:rPr>
            <w:rStyle w:val="a5"/>
            <w:rFonts w:ascii="幼圆" w:hint="eastAsia"/>
          </w:rPr>
          <w:t>财务分析报告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_Toc271552461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10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2" w:history="1">
        <w:r w:rsidR="005F58FC" w:rsidRPr="007859BA">
          <w:rPr>
            <w:rStyle w:val="a5"/>
            <w:rFonts w:ascii="幼圆"/>
          </w:rPr>
          <w:t>5.1</w:t>
        </w:r>
        <w:r w:rsidR="005F58FC">
          <w:rPr>
            <w:rStyle w:val="a5"/>
            <w:rFonts w:ascii="幼圆" w:hint="eastAsia"/>
          </w:rPr>
          <w:t xml:space="preserve"> </w:t>
        </w:r>
        <w:r w:rsidR="005F58FC" w:rsidRPr="007859BA">
          <w:rPr>
            <w:rStyle w:val="a5"/>
            <w:rFonts w:ascii="幼圆" w:hint="eastAsia"/>
          </w:rPr>
          <w:t>固定资产：生产经营所需设备、工具和办公家具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_Toc271552462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10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3" w:history="1">
        <w:r w:rsidR="005F58FC" w:rsidRPr="007859BA">
          <w:rPr>
            <w:rStyle w:val="a5"/>
            <w:rFonts w:ascii="幼圆"/>
          </w:rPr>
          <w:t xml:space="preserve">5.2 </w:t>
        </w:r>
        <w:r w:rsidR="005F58FC" w:rsidRPr="007859BA">
          <w:rPr>
            <w:rStyle w:val="a5"/>
            <w:rFonts w:ascii="幼圆" w:hint="eastAsia"/>
          </w:rPr>
          <w:t>原材料</w:t>
        </w:r>
        <w:r w:rsidR="005F58FC" w:rsidRPr="007859BA">
          <w:rPr>
            <w:rStyle w:val="a5"/>
            <w:rFonts w:ascii="幼圆"/>
          </w:rPr>
          <w:t>/</w:t>
        </w:r>
        <w:r w:rsidR="005F58FC" w:rsidRPr="007859BA">
          <w:rPr>
            <w:rStyle w:val="a5"/>
            <w:rFonts w:ascii="幼圆" w:hint="eastAsia"/>
          </w:rPr>
          <w:t>商品采购成本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_Toc271552463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11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4" w:history="1">
        <w:r w:rsidR="005F58FC" w:rsidRPr="007859BA">
          <w:rPr>
            <w:rStyle w:val="a5"/>
            <w:rFonts w:ascii="幼圆"/>
          </w:rPr>
          <w:t xml:space="preserve">5.3 </w:t>
        </w:r>
        <w:r w:rsidR="005F58FC" w:rsidRPr="007859BA">
          <w:rPr>
            <w:rStyle w:val="a5"/>
            <w:rFonts w:ascii="幼圆" w:hint="eastAsia"/>
          </w:rPr>
          <w:t>销售与管理费用预测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_Toc271552464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11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5" w:history="1">
        <w:r w:rsidR="005F58FC" w:rsidRPr="007859BA">
          <w:rPr>
            <w:rStyle w:val="a5"/>
            <w:rFonts w:ascii="幼圆"/>
          </w:rPr>
          <w:t xml:space="preserve">5.4 </w:t>
        </w:r>
        <w:r w:rsidR="005F58FC" w:rsidRPr="007859BA">
          <w:rPr>
            <w:rStyle w:val="a5"/>
            <w:rFonts w:ascii="幼圆" w:hint="eastAsia"/>
          </w:rPr>
          <w:t>启动资金需求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_Toc271552465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12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6" w:history="1">
        <w:r w:rsidR="005F58FC" w:rsidRPr="007859BA">
          <w:rPr>
            <w:rStyle w:val="a5"/>
            <w:rFonts w:ascii="幼圆"/>
          </w:rPr>
          <w:t xml:space="preserve">5.5 </w:t>
        </w:r>
        <w:r w:rsidR="005F58FC" w:rsidRPr="007859BA">
          <w:rPr>
            <w:rStyle w:val="a5"/>
            <w:rFonts w:ascii="幼圆" w:hint="eastAsia"/>
          </w:rPr>
          <w:t>启动资金来源</w:t>
        </w:r>
        <w:r w:rsidR="005F58FC">
          <w:rPr>
            <w:rStyle w:val="a5"/>
          </w:rPr>
          <w:t xml:space="preserve"> 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_Toc271552466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12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7" w:history="1">
        <w:r w:rsidR="005F58FC" w:rsidRPr="007859BA">
          <w:rPr>
            <w:rStyle w:val="a5"/>
            <w:rFonts w:ascii="幼圆"/>
          </w:rPr>
          <w:t>6.0</w:t>
        </w:r>
        <w:r w:rsidR="005F58FC" w:rsidRPr="007859BA">
          <w:rPr>
            <w:rStyle w:val="a5"/>
          </w:rPr>
          <w:t xml:space="preserve">  </w:t>
        </w:r>
        <w:r w:rsidR="005F58FC">
          <w:rPr>
            <w:rStyle w:val="a5"/>
            <w:rFonts w:hint="eastAsia"/>
          </w:rPr>
          <w:t xml:space="preserve"> </w:t>
        </w:r>
        <w:r w:rsidR="005F58FC" w:rsidRPr="00B76887">
          <w:rPr>
            <w:rStyle w:val="a5"/>
            <w:rFonts w:hint="eastAsia"/>
            <w:highlight w:val="yellow"/>
          </w:rPr>
          <w:t>利润预测</w:t>
        </w:r>
        <w:r w:rsidR="005F58FC" w:rsidRPr="007859BA">
          <w:rPr>
            <w:rStyle w:val="a5"/>
          </w:rPr>
          <w:t xml:space="preserve">   </w:t>
        </w:r>
        <w:r w:rsidR="005F58FC">
          <w:rPr>
            <w:rStyle w:val="a5"/>
          </w:rPr>
          <w:t xml:space="preserve">  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_Toc271552467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13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8" w:history="1">
        <w:r w:rsidR="005F58FC" w:rsidRPr="007859BA">
          <w:rPr>
            <w:rStyle w:val="a5"/>
            <w:rFonts w:ascii="幼圆"/>
          </w:rPr>
          <w:t xml:space="preserve">7.0 </w:t>
        </w:r>
        <w:r w:rsidR="005F58FC" w:rsidRPr="007859BA">
          <w:rPr>
            <w:rStyle w:val="a5"/>
          </w:rPr>
          <w:t xml:space="preserve"> </w:t>
        </w:r>
        <w:r w:rsidR="005F58FC" w:rsidRPr="007859BA">
          <w:rPr>
            <w:rStyle w:val="a5"/>
            <w:rFonts w:hint="eastAsia"/>
          </w:rPr>
          <w:t>风险分析与对策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_Toc271552468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14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69" w:history="1">
        <w:r w:rsidR="005F58FC" w:rsidRPr="007859BA">
          <w:rPr>
            <w:rStyle w:val="a5"/>
            <w:rFonts w:ascii="幼圆"/>
          </w:rPr>
          <w:t>8.0</w:t>
        </w:r>
        <w:r w:rsidR="005F58FC" w:rsidRPr="007859BA">
          <w:rPr>
            <w:rStyle w:val="a5"/>
          </w:rPr>
          <w:t xml:space="preserve">  </w:t>
        </w:r>
        <w:r w:rsidR="005F58FC" w:rsidRPr="007859BA">
          <w:rPr>
            <w:rStyle w:val="a5"/>
            <w:rFonts w:hint="eastAsia"/>
          </w:rPr>
          <w:t>企业的愿景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_Toc271552469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14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11"/>
        <w:rPr>
          <w:rFonts w:ascii="Calibri" w:hAnsi="Calibri"/>
          <w:smallCaps w:val="0"/>
          <w:color w:val="auto"/>
          <w:kern w:val="2"/>
          <w:sz w:val="21"/>
        </w:rPr>
      </w:pPr>
      <w:hyperlink w:anchor="_Toc271552470" w:history="1">
        <w:r w:rsidR="005F58FC" w:rsidRPr="007859BA">
          <w:rPr>
            <w:rStyle w:val="a5"/>
            <w:rFonts w:ascii="幼圆"/>
          </w:rPr>
          <w:t>9.0</w:t>
        </w:r>
        <w:r w:rsidR="005F58FC" w:rsidRPr="007859BA">
          <w:rPr>
            <w:rStyle w:val="a5"/>
          </w:rPr>
          <w:t xml:space="preserve">  </w:t>
        </w:r>
        <w:r w:rsidR="005F58FC" w:rsidRPr="007859BA">
          <w:rPr>
            <w:rStyle w:val="a5"/>
            <w:rFonts w:hint="eastAsia"/>
          </w:rPr>
          <w:t>附录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_Toc271552470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14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71" w:history="1">
        <w:r w:rsidR="005F58FC" w:rsidRPr="007859BA">
          <w:rPr>
            <w:rStyle w:val="a5"/>
            <w:rFonts w:ascii="幼圆"/>
          </w:rPr>
          <w:t xml:space="preserve">9.1 </w:t>
        </w:r>
        <w:r w:rsidR="005F58FC" w:rsidRPr="007859BA">
          <w:rPr>
            <w:rStyle w:val="a5"/>
            <w:rFonts w:ascii="幼圆" w:hint="eastAsia"/>
          </w:rPr>
          <w:t>附表１：经营第一年利润表</w:t>
        </w:r>
        <w:r w:rsidR="005F58FC">
          <w:rPr>
            <w:rStyle w:val="a5"/>
            <w:rFonts w:ascii="幼圆"/>
          </w:rPr>
          <w:t xml:space="preserve"> 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_Toc271552471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15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21"/>
        <w:rPr>
          <w:rFonts w:ascii="Calibri" w:hAnsi="Calibri"/>
          <w:smallCaps w:val="0"/>
          <w:color w:val="auto"/>
          <w:kern w:val="2"/>
          <w:sz w:val="21"/>
        </w:rPr>
      </w:pPr>
      <w:hyperlink w:anchor="_Toc271552472" w:history="1">
        <w:r w:rsidR="005F58FC" w:rsidRPr="007859BA">
          <w:rPr>
            <w:rStyle w:val="a5"/>
            <w:rFonts w:ascii="幼圆"/>
          </w:rPr>
          <w:t>9.2</w:t>
        </w:r>
        <w:r w:rsidR="005F58FC" w:rsidRPr="007859BA">
          <w:rPr>
            <w:rStyle w:val="a5"/>
          </w:rPr>
          <w:t xml:space="preserve">   </w:t>
        </w:r>
        <w:r w:rsidR="005F58FC" w:rsidRPr="007859BA">
          <w:rPr>
            <w:rStyle w:val="a5"/>
            <w:rFonts w:hint="eastAsia"/>
          </w:rPr>
          <w:t>附表</w:t>
        </w:r>
        <w:r w:rsidR="005F58FC" w:rsidRPr="007859BA">
          <w:rPr>
            <w:rStyle w:val="a5"/>
          </w:rPr>
          <w:t>2</w:t>
        </w:r>
        <w:r w:rsidR="005F58FC" w:rsidRPr="007859BA">
          <w:rPr>
            <w:rStyle w:val="a5"/>
            <w:rFonts w:hint="eastAsia"/>
          </w:rPr>
          <w:t>：第一年度的现金流量表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_Toc271552472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17</w:t>
        </w:r>
        <w:r w:rsidR="005F58FC">
          <w:rPr>
            <w:webHidden/>
          </w:rPr>
          <w:fldChar w:fldCharType="end"/>
        </w:r>
      </w:hyperlink>
    </w:p>
    <w:p w:rsidR="005F58FC" w:rsidRDefault="00A00183" w:rsidP="005F58FC">
      <w:pPr>
        <w:pStyle w:val="31"/>
        <w:ind w:left="192"/>
        <w:rPr>
          <w:rFonts w:ascii="Calibri" w:hAnsi="Calibri"/>
          <w:smallCaps w:val="0"/>
          <w:color w:val="auto"/>
          <w:kern w:val="2"/>
          <w:sz w:val="21"/>
        </w:rPr>
      </w:pPr>
      <w:hyperlink w:anchor="_Toc271552473" w:history="1">
        <w:r w:rsidR="005F58FC" w:rsidRPr="007859BA">
          <w:rPr>
            <w:rStyle w:val="a5"/>
            <w:rFonts w:ascii="幼圆"/>
          </w:rPr>
          <w:t xml:space="preserve">9.3 </w:t>
        </w:r>
        <w:r w:rsidR="005F58FC" w:rsidRPr="007859BA">
          <w:rPr>
            <w:rStyle w:val="a5"/>
            <w:rFonts w:ascii="幼圆" w:hint="eastAsia"/>
          </w:rPr>
          <w:t>《创业</w:t>
        </w:r>
        <w:r w:rsidR="005F58FC" w:rsidRPr="007859BA">
          <w:rPr>
            <w:rStyle w:val="a5"/>
            <w:rFonts w:ascii="幼圆"/>
          </w:rPr>
          <w:t>/</w:t>
        </w:r>
        <w:r w:rsidR="005F58FC" w:rsidRPr="007859BA">
          <w:rPr>
            <w:rStyle w:val="a5"/>
            <w:rFonts w:ascii="幼圆" w:hint="eastAsia"/>
          </w:rPr>
          <w:t>商业计划书》评估表</w:t>
        </w:r>
        <w:r w:rsidR="005F58FC">
          <w:rPr>
            <w:webHidden/>
          </w:rPr>
          <w:tab/>
        </w:r>
        <w:r w:rsidR="005F58FC">
          <w:rPr>
            <w:webHidden/>
          </w:rPr>
          <w:fldChar w:fldCharType="begin"/>
        </w:r>
        <w:r w:rsidR="005F58FC">
          <w:rPr>
            <w:webHidden/>
          </w:rPr>
          <w:instrText xml:space="preserve"> PAGEREF _Toc271552473 \h </w:instrText>
        </w:r>
        <w:r w:rsidR="005F58FC">
          <w:rPr>
            <w:webHidden/>
          </w:rPr>
        </w:r>
        <w:r w:rsidR="005F58FC">
          <w:rPr>
            <w:webHidden/>
          </w:rPr>
          <w:fldChar w:fldCharType="separate"/>
        </w:r>
        <w:r w:rsidR="005F58FC">
          <w:rPr>
            <w:webHidden/>
          </w:rPr>
          <w:t>0</w:t>
        </w:r>
        <w:r w:rsidR="005F58FC">
          <w:rPr>
            <w:webHidden/>
          </w:rPr>
          <w:fldChar w:fldCharType="end"/>
        </w:r>
      </w:hyperlink>
    </w:p>
    <w:p w:rsidR="005F58FC" w:rsidRPr="005F58FC" w:rsidRDefault="005F58FC" w:rsidP="005F58FC">
      <w:pPr>
        <w:ind w:firstLineChars="250" w:firstLine="600"/>
        <w:rPr>
          <w:rFonts w:asciiTheme="minorEastAsia" w:eastAsiaTheme="minorEastAsia" w:hAnsiTheme="minorEastAsia"/>
          <w:szCs w:val="24"/>
        </w:rPr>
      </w:pPr>
      <w:r>
        <w:fldChar w:fldCharType="end"/>
      </w:r>
    </w:p>
    <w:p w:rsidR="000C34AC" w:rsidRDefault="000C34AC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6B0EA3" w:rsidRDefault="006B0EA3">
      <w:pPr>
        <w:pStyle w:val="a4"/>
        <w:rPr>
          <w:rFonts w:asciiTheme="minorEastAsia" w:eastAsiaTheme="minorEastAsia" w:hAnsiTheme="minorEastAsia"/>
          <w:sz w:val="24"/>
          <w:szCs w:val="24"/>
        </w:rPr>
      </w:pPr>
    </w:p>
    <w:p w:rsidR="004B1001" w:rsidRDefault="004B1001" w:rsidP="004B1001">
      <w:pPr>
        <w:pStyle w:val="1"/>
      </w:pPr>
      <w:r>
        <w:rPr>
          <w:rFonts w:hint="eastAsia"/>
        </w:rPr>
        <w:lastRenderedPageBreak/>
        <w:t>执行摘要</w:t>
      </w:r>
    </w:p>
    <w:p w:rsidR="004B1001" w:rsidRDefault="004B1001" w:rsidP="004B1001">
      <w:r>
        <w:rPr>
          <w:rFonts w:hint="eastAsia"/>
        </w:rPr>
        <w:t>概括整个计划</w:t>
      </w:r>
      <w:r>
        <w:rPr>
          <w:rFonts w:hint="eastAsia"/>
        </w:rPr>
        <w:t xml:space="preserve"> </w:t>
      </w:r>
      <w:r>
        <w:rPr>
          <w:rFonts w:hint="eastAsia"/>
        </w:rPr>
        <w:t>具有吸引力</w:t>
      </w:r>
      <w:r>
        <w:rPr>
          <w:rFonts w:hint="eastAsia"/>
        </w:rPr>
        <w:t xml:space="preserve"> </w:t>
      </w:r>
      <w:r>
        <w:rPr>
          <w:rFonts w:hint="eastAsia"/>
        </w:rPr>
        <w:t>思路明确</w:t>
      </w:r>
      <w:r>
        <w:rPr>
          <w:rFonts w:hint="eastAsia"/>
        </w:rPr>
        <w:t xml:space="preserve"> </w:t>
      </w:r>
      <w:r>
        <w:rPr>
          <w:rFonts w:hint="eastAsia"/>
        </w:rPr>
        <w:t>优势</w:t>
      </w:r>
    </w:p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4B1001" w:rsidRDefault="004B1001" w:rsidP="004B1001">
      <w:pPr>
        <w:pStyle w:val="1"/>
      </w:pPr>
      <w:r>
        <w:rPr>
          <w:rFonts w:hint="eastAsia"/>
        </w:rPr>
        <w:lastRenderedPageBreak/>
        <w:t>产品或服务</w:t>
      </w:r>
    </w:p>
    <w:p w:rsidR="004B1001" w:rsidRDefault="000117E6" w:rsidP="004B1001">
      <w:r>
        <w:rPr>
          <w:rFonts w:hint="eastAsia"/>
        </w:rPr>
        <w:t>//</w:t>
      </w:r>
      <w:r w:rsidR="004B1001">
        <w:rPr>
          <w:rFonts w:hint="eastAsia"/>
        </w:rPr>
        <w:t>明确服务与需求</w:t>
      </w:r>
      <w:r w:rsidR="004B1001">
        <w:rPr>
          <w:rFonts w:hint="eastAsia"/>
        </w:rPr>
        <w:t xml:space="preserve"> </w:t>
      </w:r>
      <w:r w:rsidR="004B1001">
        <w:rPr>
          <w:rFonts w:hint="eastAsia"/>
        </w:rPr>
        <w:t>技术领先</w:t>
      </w:r>
      <w:r w:rsidR="004B1001">
        <w:rPr>
          <w:rFonts w:hint="eastAsia"/>
        </w:rPr>
        <w:t xml:space="preserve"> </w:t>
      </w:r>
      <w:r w:rsidR="004B1001">
        <w:rPr>
          <w:rFonts w:hint="eastAsia"/>
        </w:rPr>
        <w:t>市场需求适应性</w:t>
      </w:r>
    </w:p>
    <w:p w:rsidR="000117E6" w:rsidRPr="000117E6" w:rsidRDefault="00B67322" w:rsidP="004B1001">
      <w:r>
        <w:rPr>
          <w:rFonts w:hint="eastAsia"/>
        </w:rPr>
        <w:t>锐制</w:t>
      </w:r>
    </w:p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0117E6" w:rsidRDefault="000117E6" w:rsidP="004B1001"/>
    <w:p w:rsidR="004B1001" w:rsidRPr="004B1001" w:rsidRDefault="004B1001" w:rsidP="004B1001">
      <w:pPr>
        <w:pStyle w:val="1"/>
      </w:pPr>
      <w:r w:rsidRPr="004B1001">
        <w:rPr>
          <w:rStyle w:val="10"/>
          <w:rFonts w:hint="eastAsia"/>
          <w:b/>
        </w:rPr>
        <w:lastRenderedPageBreak/>
        <w:t>市场分析</w:t>
      </w:r>
    </w:p>
    <w:p w:rsidR="004B1001" w:rsidRDefault="004B1001" w:rsidP="004B1001">
      <w:r>
        <w:rPr>
          <w:rFonts w:hint="eastAsia"/>
        </w:rPr>
        <w:t>产业背景</w:t>
      </w:r>
      <w:r>
        <w:rPr>
          <w:rFonts w:hint="eastAsia"/>
        </w:rPr>
        <w:t xml:space="preserve"> </w:t>
      </w:r>
      <w:r>
        <w:rPr>
          <w:rFonts w:hint="eastAsia"/>
        </w:rPr>
        <w:t>竞争环境</w:t>
      </w:r>
      <w:r>
        <w:rPr>
          <w:rFonts w:hint="eastAsia"/>
        </w:rPr>
        <w:t xml:space="preserve"> </w:t>
      </w:r>
      <w:r>
        <w:rPr>
          <w:rFonts w:hint="eastAsia"/>
        </w:rPr>
        <w:t>市场需求</w:t>
      </w:r>
      <w:r>
        <w:rPr>
          <w:rFonts w:hint="eastAsia"/>
        </w:rPr>
        <w:t xml:space="preserve"> </w:t>
      </w:r>
      <w:r>
        <w:rPr>
          <w:rFonts w:hint="eastAsia"/>
        </w:rPr>
        <w:t>目标顾客独创性产业化建设</w:t>
      </w:r>
    </w:p>
    <w:p w:rsidR="004B1001" w:rsidRPr="004B1001" w:rsidRDefault="004B1001" w:rsidP="004B1001">
      <w:pPr>
        <w:pStyle w:val="1"/>
      </w:pPr>
      <w:r w:rsidRPr="004B1001">
        <w:rPr>
          <w:rStyle w:val="10"/>
          <w:rFonts w:hint="eastAsia"/>
          <w:b/>
        </w:rPr>
        <w:t>发展战略</w:t>
      </w:r>
    </w:p>
    <w:p w:rsidR="004B1001" w:rsidRDefault="004B1001" w:rsidP="004B1001">
      <w:r>
        <w:rPr>
          <w:rFonts w:hint="eastAsia"/>
        </w:rPr>
        <w:t>商业模式</w:t>
      </w:r>
      <w:r>
        <w:rPr>
          <w:rFonts w:hint="eastAsia"/>
        </w:rPr>
        <w:t xml:space="preserve"> </w:t>
      </w:r>
      <w:r>
        <w:rPr>
          <w:rFonts w:hint="eastAsia"/>
        </w:rPr>
        <w:t>研发方向</w:t>
      </w:r>
      <w:r>
        <w:rPr>
          <w:rFonts w:hint="eastAsia"/>
        </w:rPr>
        <w:t xml:space="preserve"> </w:t>
      </w:r>
      <w:r>
        <w:rPr>
          <w:rFonts w:hint="eastAsia"/>
        </w:rPr>
        <w:t>扩张策略</w:t>
      </w:r>
      <w:r>
        <w:rPr>
          <w:rFonts w:hint="eastAsia"/>
        </w:rPr>
        <w:t xml:space="preserve"> </w:t>
      </w:r>
      <w:r>
        <w:rPr>
          <w:rFonts w:hint="eastAsia"/>
        </w:rPr>
        <w:t>伙伴</w:t>
      </w:r>
      <w:r>
        <w:rPr>
          <w:rFonts w:hint="eastAsia"/>
        </w:rPr>
        <w:t xml:space="preserve"> </w:t>
      </w:r>
      <w:r>
        <w:rPr>
          <w:rFonts w:hint="eastAsia"/>
        </w:rPr>
        <w:t>对手</w:t>
      </w:r>
      <w:r>
        <w:rPr>
          <w:rFonts w:hint="eastAsia"/>
        </w:rPr>
        <w:t xml:space="preserve"> </w:t>
      </w:r>
      <w:r>
        <w:rPr>
          <w:rFonts w:hint="eastAsia"/>
        </w:rPr>
        <w:t>市场</w:t>
      </w:r>
      <w:r>
        <w:rPr>
          <w:rFonts w:hint="eastAsia"/>
        </w:rPr>
        <w:t xml:space="preserve"> </w:t>
      </w:r>
      <w:r>
        <w:rPr>
          <w:rFonts w:hint="eastAsia"/>
        </w:rPr>
        <w:t>财务问题</w:t>
      </w:r>
      <w:r>
        <w:rPr>
          <w:rFonts w:hint="eastAsia"/>
        </w:rPr>
        <w:t xml:space="preserve"> </w:t>
      </w:r>
      <w:r>
        <w:rPr>
          <w:rFonts w:hint="eastAsia"/>
        </w:rPr>
        <w:t>可行计划</w:t>
      </w:r>
    </w:p>
    <w:p w:rsidR="004B1001" w:rsidRPr="000117E6" w:rsidRDefault="004B1001" w:rsidP="000117E6">
      <w:pPr>
        <w:pStyle w:val="1"/>
        <w:rPr>
          <w:rStyle w:val="10"/>
          <w:b/>
        </w:rPr>
      </w:pPr>
      <w:r w:rsidRPr="000117E6">
        <w:rPr>
          <w:rStyle w:val="10"/>
          <w:rFonts w:hint="eastAsia"/>
          <w:b/>
        </w:rPr>
        <w:t>营销计划</w:t>
      </w:r>
    </w:p>
    <w:p w:rsidR="004B1001" w:rsidRDefault="004B1001" w:rsidP="004B1001">
      <w:r>
        <w:rPr>
          <w:rFonts w:hint="eastAsia"/>
        </w:rPr>
        <w:t>结合市场特点制定策略</w:t>
      </w:r>
      <w:r>
        <w:rPr>
          <w:rFonts w:hint="eastAsia"/>
        </w:rPr>
        <w:t xml:space="preserve"> </w:t>
      </w:r>
      <w:r>
        <w:rPr>
          <w:rFonts w:hint="eastAsia"/>
        </w:rPr>
        <w:t>产品价格技术定位</w:t>
      </w:r>
      <w:r>
        <w:rPr>
          <w:rFonts w:hint="eastAsia"/>
        </w:rPr>
        <w:t xml:space="preserve"> </w:t>
      </w:r>
      <w:r>
        <w:rPr>
          <w:rFonts w:hint="eastAsia"/>
        </w:rPr>
        <w:t>渠道建设</w:t>
      </w:r>
      <w:r>
        <w:rPr>
          <w:rFonts w:hint="eastAsia"/>
        </w:rPr>
        <w:t xml:space="preserve"> </w:t>
      </w:r>
      <w:r>
        <w:rPr>
          <w:rFonts w:hint="eastAsia"/>
        </w:rPr>
        <w:t>推广策略</w:t>
      </w:r>
    </w:p>
    <w:p w:rsidR="004B1001" w:rsidRPr="000117E6" w:rsidRDefault="004B1001" w:rsidP="000117E6">
      <w:pPr>
        <w:pStyle w:val="1"/>
      </w:pPr>
      <w:r w:rsidRPr="000117E6">
        <w:rPr>
          <w:rStyle w:val="10"/>
          <w:rFonts w:hint="eastAsia"/>
          <w:b/>
        </w:rPr>
        <w:t>财务分析</w:t>
      </w:r>
    </w:p>
    <w:p w:rsidR="004B1001" w:rsidRDefault="004B1001" w:rsidP="004B1001">
      <w:r>
        <w:rPr>
          <w:rFonts w:hint="eastAsia"/>
        </w:rPr>
        <w:t>财务报表</w:t>
      </w:r>
      <w:r>
        <w:rPr>
          <w:rFonts w:hint="eastAsia"/>
        </w:rPr>
        <w:t xml:space="preserve"> </w:t>
      </w:r>
      <w:r>
        <w:rPr>
          <w:rFonts w:hint="eastAsia"/>
        </w:rPr>
        <w:t>股本结构与规模</w:t>
      </w:r>
      <w:r>
        <w:rPr>
          <w:rFonts w:hint="eastAsia"/>
        </w:rPr>
        <w:t xml:space="preserve"> </w:t>
      </w:r>
      <w:r>
        <w:rPr>
          <w:rFonts w:hint="eastAsia"/>
        </w:rPr>
        <w:t>资金来源与运用</w:t>
      </w:r>
      <w:r>
        <w:rPr>
          <w:rFonts w:hint="eastAsia"/>
        </w:rPr>
        <w:t xml:space="preserve"> </w:t>
      </w:r>
      <w:r>
        <w:rPr>
          <w:rFonts w:hint="eastAsia"/>
        </w:rPr>
        <w:t>盈利能力分析</w:t>
      </w:r>
      <w:r>
        <w:rPr>
          <w:rFonts w:hint="eastAsia"/>
        </w:rPr>
        <w:t xml:space="preserve"> </w:t>
      </w:r>
      <w:r>
        <w:rPr>
          <w:rFonts w:hint="eastAsia"/>
        </w:rPr>
        <w:t>风险资金退出策略</w:t>
      </w:r>
    </w:p>
    <w:p w:rsidR="004B1001" w:rsidRPr="000117E6" w:rsidRDefault="004B1001" w:rsidP="000117E6">
      <w:pPr>
        <w:pStyle w:val="1"/>
        <w:rPr>
          <w:rStyle w:val="10"/>
          <w:b/>
        </w:rPr>
      </w:pPr>
      <w:r w:rsidRPr="000117E6">
        <w:rPr>
          <w:rStyle w:val="10"/>
          <w:rFonts w:hint="eastAsia"/>
          <w:b/>
        </w:rPr>
        <w:t>创业团队</w:t>
      </w:r>
    </w:p>
    <w:p w:rsidR="004B1001" w:rsidRDefault="004B1001" w:rsidP="004B1001">
      <w:r>
        <w:rPr>
          <w:rFonts w:hint="eastAsia"/>
        </w:rPr>
        <w:t>教育背景</w:t>
      </w:r>
      <w:r>
        <w:rPr>
          <w:rFonts w:hint="eastAsia"/>
        </w:rPr>
        <w:t xml:space="preserve"> </w:t>
      </w:r>
      <w:r>
        <w:rPr>
          <w:rFonts w:hint="eastAsia"/>
        </w:rPr>
        <w:t>活动背景</w:t>
      </w:r>
      <w:r>
        <w:rPr>
          <w:rFonts w:hint="eastAsia"/>
        </w:rPr>
        <w:t xml:space="preserve"> </w:t>
      </w:r>
      <w:r>
        <w:rPr>
          <w:rFonts w:hint="eastAsia"/>
        </w:rPr>
        <w:t>分工</w:t>
      </w:r>
      <w:r>
        <w:rPr>
          <w:rFonts w:hint="eastAsia"/>
        </w:rPr>
        <w:t xml:space="preserve"> </w:t>
      </w:r>
      <w:r>
        <w:rPr>
          <w:rFonts w:hint="eastAsia"/>
        </w:rPr>
        <w:t>公司的组织构架</w:t>
      </w:r>
      <w:r>
        <w:rPr>
          <w:rFonts w:hint="eastAsia"/>
        </w:rPr>
        <w:t xml:space="preserve"> </w:t>
      </w:r>
      <w:r>
        <w:rPr>
          <w:rFonts w:hint="eastAsia"/>
        </w:rPr>
        <w:t>领导分工</w:t>
      </w:r>
      <w:r>
        <w:rPr>
          <w:rFonts w:hint="eastAsia"/>
        </w:rPr>
        <w:t xml:space="preserve"> </w:t>
      </w:r>
      <w:r>
        <w:rPr>
          <w:rFonts w:hint="eastAsia"/>
        </w:rPr>
        <w:t>投资人</w:t>
      </w:r>
    </w:p>
    <w:p w:rsidR="004B1001" w:rsidRPr="000117E6" w:rsidRDefault="004B1001" w:rsidP="000117E6">
      <w:pPr>
        <w:pStyle w:val="1"/>
      </w:pPr>
      <w:r w:rsidRPr="000117E6">
        <w:rPr>
          <w:rStyle w:val="10"/>
          <w:rFonts w:hint="eastAsia"/>
          <w:b/>
        </w:rPr>
        <w:t>风险分析</w:t>
      </w:r>
    </w:p>
    <w:p w:rsidR="004B1001" w:rsidRDefault="004B1001" w:rsidP="004B1001">
      <w:r>
        <w:rPr>
          <w:rFonts w:hint="eastAsia"/>
        </w:rPr>
        <w:t>面临</w:t>
      </w:r>
      <w:r>
        <w:rPr>
          <w:rFonts w:hint="eastAsia"/>
        </w:rPr>
        <w:t>1</w:t>
      </w:r>
      <w:r>
        <w:rPr>
          <w:rFonts w:hint="eastAsia"/>
        </w:rPr>
        <w:t>执行摘要</w:t>
      </w:r>
    </w:p>
    <w:p w:rsidR="004B1001" w:rsidRDefault="004B1001" w:rsidP="004B1001">
      <w:r>
        <w:rPr>
          <w:rFonts w:hint="eastAsia"/>
        </w:rPr>
        <w:t>概括整个计划</w:t>
      </w:r>
      <w:r>
        <w:rPr>
          <w:rFonts w:hint="eastAsia"/>
        </w:rPr>
        <w:t xml:space="preserve"> </w:t>
      </w:r>
      <w:r>
        <w:rPr>
          <w:rFonts w:hint="eastAsia"/>
        </w:rPr>
        <w:t>具有吸引力</w:t>
      </w:r>
      <w:r>
        <w:rPr>
          <w:rFonts w:hint="eastAsia"/>
        </w:rPr>
        <w:t xml:space="preserve"> </w:t>
      </w:r>
      <w:r>
        <w:rPr>
          <w:rFonts w:hint="eastAsia"/>
        </w:rPr>
        <w:t>思路明确</w:t>
      </w:r>
      <w:r>
        <w:rPr>
          <w:rFonts w:hint="eastAsia"/>
        </w:rPr>
        <w:t xml:space="preserve"> </w:t>
      </w:r>
      <w:r>
        <w:rPr>
          <w:rFonts w:hint="eastAsia"/>
        </w:rPr>
        <w:t>优势</w:t>
      </w:r>
    </w:p>
    <w:p w:rsidR="004B1001" w:rsidRPr="000117E6" w:rsidRDefault="004B1001" w:rsidP="000117E6">
      <w:pPr>
        <w:pStyle w:val="1"/>
        <w:rPr>
          <w:rStyle w:val="10"/>
          <w:b/>
        </w:rPr>
      </w:pPr>
      <w:r w:rsidRPr="000117E6">
        <w:rPr>
          <w:rStyle w:val="10"/>
          <w:rFonts w:hint="eastAsia"/>
          <w:b/>
        </w:rPr>
        <w:t>产品或服务</w:t>
      </w:r>
    </w:p>
    <w:p w:rsidR="004B1001" w:rsidRDefault="004B1001" w:rsidP="004B1001">
      <w:r>
        <w:rPr>
          <w:rFonts w:hint="eastAsia"/>
        </w:rPr>
        <w:t>明确服务与需求</w:t>
      </w:r>
      <w:r>
        <w:rPr>
          <w:rFonts w:hint="eastAsia"/>
        </w:rPr>
        <w:t xml:space="preserve"> </w:t>
      </w:r>
      <w:r>
        <w:rPr>
          <w:rFonts w:hint="eastAsia"/>
        </w:rPr>
        <w:t>技术领先</w:t>
      </w:r>
      <w:r>
        <w:rPr>
          <w:rFonts w:hint="eastAsia"/>
        </w:rPr>
        <w:t xml:space="preserve"> </w:t>
      </w:r>
      <w:r>
        <w:rPr>
          <w:rFonts w:hint="eastAsia"/>
        </w:rPr>
        <w:t>市场需求适应性</w:t>
      </w:r>
    </w:p>
    <w:p w:rsidR="004B1001" w:rsidRPr="000117E6" w:rsidRDefault="004B1001" w:rsidP="000117E6">
      <w:pPr>
        <w:pStyle w:val="1"/>
        <w:rPr>
          <w:rStyle w:val="10"/>
          <w:b/>
        </w:rPr>
      </w:pPr>
      <w:r w:rsidRPr="000117E6">
        <w:rPr>
          <w:rStyle w:val="10"/>
          <w:rFonts w:hint="eastAsia"/>
          <w:b/>
        </w:rPr>
        <w:t>市场分析</w:t>
      </w:r>
    </w:p>
    <w:p w:rsidR="004B1001" w:rsidRDefault="004B1001" w:rsidP="004B1001">
      <w:r>
        <w:rPr>
          <w:rFonts w:hint="eastAsia"/>
        </w:rPr>
        <w:t>产业背景</w:t>
      </w:r>
      <w:r>
        <w:rPr>
          <w:rFonts w:hint="eastAsia"/>
        </w:rPr>
        <w:t xml:space="preserve"> </w:t>
      </w:r>
      <w:r>
        <w:rPr>
          <w:rFonts w:hint="eastAsia"/>
        </w:rPr>
        <w:t>竞争环境</w:t>
      </w:r>
      <w:r>
        <w:rPr>
          <w:rFonts w:hint="eastAsia"/>
        </w:rPr>
        <w:t xml:space="preserve"> </w:t>
      </w:r>
      <w:r>
        <w:rPr>
          <w:rFonts w:hint="eastAsia"/>
        </w:rPr>
        <w:t>市场需求</w:t>
      </w:r>
      <w:r>
        <w:rPr>
          <w:rFonts w:hint="eastAsia"/>
        </w:rPr>
        <w:t xml:space="preserve"> </w:t>
      </w:r>
      <w:r>
        <w:rPr>
          <w:rFonts w:hint="eastAsia"/>
        </w:rPr>
        <w:t>目标顾客独创性产业化建设</w:t>
      </w:r>
    </w:p>
    <w:p w:rsidR="004B1001" w:rsidRPr="000117E6" w:rsidRDefault="004B1001" w:rsidP="000117E6">
      <w:pPr>
        <w:pStyle w:val="1"/>
      </w:pPr>
      <w:r w:rsidRPr="000117E6">
        <w:rPr>
          <w:rStyle w:val="10"/>
          <w:rFonts w:hint="eastAsia"/>
          <w:b/>
        </w:rPr>
        <w:t>发展战略</w:t>
      </w:r>
    </w:p>
    <w:p w:rsidR="004B1001" w:rsidRDefault="004B1001" w:rsidP="004B1001">
      <w:r>
        <w:rPr>
          <w:rFonts w:hint="eastAsia"/>
        </w:rPr>
        <w:t>商业模式</w:t>
      </w:r>
      <w:r>
        <w:rPr>
          <w:rFonts w:hint="eastAsia"/>
        </w:rPr>
        <w:t xml:space="preserve"> </w:t>
      </w:r>
      <w:r>
        <w:rPr>
          <w:rFonts w:hint="eastAsia"/>
        </w:rPr>
        <w:t>研发方向</w:t>
      </w:r>
      <w:r>
        <w:rPr>
          <w:rFonts w:hint="eastAsia"/>
        </w:rPr>
        <w:t xml:space="preserve"> </w:t>
      </w:r>
      <w:r>
        <w:rPr>
          <w:rFonts w:hint="eastAsia"/>
        </w:rPr>
        <w:t>扩张策略</w:t>
      </w:r>
      <w:r>
        <w:rPr>
          <w:rFonts w:hint="eastAsia"/>
        </w:rPr>
        <w:t xml:space="preserve"> </w:t>
      </w:r>
      <w:r>
        <w:rPr>
          <w:rFonts w:hint="eastAsia"/>
        </w:rPr>
        <w:t>伙伴</w:t>
      </w:r>
      <w:r>
        <w:rPr>
          <w:rFonts w:hint="eastAsia"/>
        </w:rPr>
        <w:t xml:space="preserve"> </w:t>
      </w:r>
      <w:r>
        <w:rPr>
          <w:rFonts w:hint="eastAsia"/>
        </w:rPr>
        <w:t>对手</w:t>
      </w:r>
      <w:r>
        <w:rPr>
          <w:rFonts w:hint="eastAsia"/>
        </w:rPr>
        <w:t xml:space="preserve"> </w:t>
      </w:r>
      <w:r>
        <w:rPr>
          <w:rFonts w:hint="eastAsia"/>
        </w:rPr>
        <w:t>市场</w:t>
      </w:r>
      <w:r>
        <w:rPr>
          <w:rFonts w:hint="eastAsia"/>
        </w:rPr>
        <w:t xml:space="preserve"> </w:t>
      </w:r>
      <w:r>
        <w:rPr>
          <w:rFonts w:hint="eastAsia"/>
        </w:rPr>
        <w:t>财务问题</w:t>
      </w:r>
      <w:r>
        <w:rPr>
          <w:rFonts w:hint="eastAsia"/>
        </w:rPr>
        <w:t xml:space="preserve"> </w:t>
      </w:r>
      <w:r>
        <w:rPr>
          <w:rFonts w:hint="eastAsia"/>
        </w:rPr>
        <w:t>可行计划</w:t>
      </w:r>
    </w:p>
    <w:p w:rsidR="004B1001" w:rsidRPr="000117E6" w:rsidRDefault="004B1001" w:rsidP="000117E6">
      <w:pPr>
        <w:pStyle w:val="1"/>
        <w:rPr>
          <w:rStyle w:val="10"/>
          <w:b/>
        </w:rPr>
      </w:pPr>
      <w:r w:rsidRPr="000117E6">
        <w:rPr>
          <w:rStyle w:val="10"/>
          <w:rFonts w:hint="eastAsia"/>
          <w:b/>
        </w:rPr>
        <w:t>营销计划</w:t>
      </w:r>
    </w:p>
    <w:p w:rsidR="004B1001" w:rsidRDefault="004B1001" w:rsidP="004B1001">
      <w:r>
        <w:rPr>
          <w:rFonts w:hint="eastAsia"/>
        </w:rPr>
        <w:t>结合市场特点制定策略</w:t>
      </w:r>
      <w:r>
        <w:rPr>
          <w:rFonts w:hint="eastAsia"/>
        </w:rPr>
        <w:t xml:space="preserve"> </w:t>
      </w:r>
      <w:r>
        <w:rPr>
          <w:rFonts w:hint="eastAsia"/>
        </w:rPr>
        <w:t>产品价格技术定位</w:t>
      </w:r>
      <w:r>
        <w:rPr>
          <w:rFonts w:hint="eastAsia"/>
        </w:rPr>
        <w:t xml:space="preserve"> </w:t>
      </w:r>
      <w:r>
        <w:rPr>
          <w:rFonts w:hint="eastAsia"/>
        </w:rPr>
        <w:t>渠道建设</w:t>
      </w:r>
      <w:r>
        <w:rPr>
          <w:rFonts w:hint="eastAsia"/>
        </w:rPr>
        <w:t xml:space="preserve"> </w:t>
      </w:r>
      <w:r>
        <w:rPr>
          <w:rFonts w:hint="eastAsia"/>
        </w:rPr>
        <w:t>推广策略</w:t>
      </w:r>
    </w:p>
    <w:p w:rsidR="004B1001" w:rsidRPr="000117E6" w:rsidRDefault="004B1001" w:rsidP="000117E6">
      <w:pPr>
        <w:pStyle w:val="1"/>
      </w:pPr>
      <w:r w:rsidRPr="000117E6">
        <w:rPr>
          <w:rStyle w:val="10"/>
          <w:rFonts w:hint="eastAsia"/>
          <w:b/>
        </w:rPr>
        <w:t>财务分析</w:t>
      </w:r>
    </w:p>
    <w:p w:rsidR="004B1001" w:rsidRDefault="004B1001" w:rsidP="004B1001">
      <w:r>
        <w:rPr>
          <w:rFonts w:hint="eastAsia"/>
        </w:rPr>
        <w:t>财务报表</w:t>
      </w:r>
      <w:r>
        <w:rPr>
          <w:rFonts w:hint="eastAsia"/>
        </w:rPr>
        <w:t xml:space="preserve"> </w:t>
      </w:r>
      <w:r>
        <w:rPr>
          <w:rFonts w:hint="eastAsia"/>
        </w:rPr>
        <w:t>股本结构与规模</w:t>
      </w:r>
      <w:r>
        <w:rPr>
          <w:rFonts w:hint="eastAsia"/>
        </w:rPr>
        <w:t xml:space="preserve"> </w:t>
      </w:r>
      <w:r>
        <w:rPr>
          <w:rFonts w:hint="eastAsia"/>
        </w:rPr>
        <w:t>资金来源与运用</w:t>
      </w:r>
      <w:r>
        <w:rPr>
          <w:rFonts w:hint="eastAsia"/>
        </w:rPr>
        <w:t xml:space="preserve"> </w:t>
      </w:r>
      <w:r>
        <w:rPr>
          <w:rFonts w:hint="eastAsia"/>
        </w:rPr>
        <w:t>盈利能力分析</w:t>
      </w:r>
      <w:r>
        <w:rPr>
          <w:rFonts w:hint="eastAsia"/>
        </w:rPr>
        <w:t xml:space="preserve"> </w:t>
      </w:r>
      <w:r>
        <w:rPr>
          <w:rFonts w:hint="eastAsia"/>
        </w:rPr>
        <w:t>风险资金退出策略</w:t>
      </w:r>
    </w:p>
    <w:p w:rsidR="004B1001" w:rsidRPr="000117E6" w:rsidRDefault="004B1001" w:rsidP="000117E6">
      <w:pPr>
        <w:pStyle w:val="1"/>
      </w:pPr>
      <w:r w:rsidRPr="000117E6">
        <w:rPr>
          <w:rStyle w:val="10"/>
          <w:rFonts w:hint="eastAsia"/>
          <w:b/>
        </w:rPr>
        <w:t>创业团队</w:t>
      </w:r>
    </w:p>
    <w:p w:rsidR="004B1001" w:rsidRDefault="004B1001" w:rsidP="004B1001">
      <w:r>
        <w:rPr>
          <w:rFonts w:hint="eastAsia"/>
        </w:rPr>
        <w:t>教育背景</w:t>
      </w:r>
      <w:r>
        <w:rPr>
          <w:rFonts w:hint="eastAsia"/>
        </w:rPr>
        <w:t xml:space="preserve"> </w:t>
      </w:r>
      <w:r>
        <w:rPr>
          <w:rFonts w:hint="eastAsia"/>
        </w:rPr>
        <w:t>活动背景</w:t>
      </w:r>
      <w:r>
        <w:rPr>
          <w:rFonts w:hint="eastAsia"/>
        </w:rPr>
        <w:t xml:space="preserve"> </w:t>
      </w:r>
      <w:r>
        <w:rPr>
          <w:rFonts w:hint="eastAsia"/>
        </w:rPr>
        <w:t>分工</w:t>
      </w:r>
      <w:r>
        <w:rPr>
          <w:rFonts w:hint="eastAsia"/>
        </w:rPr>
        <w:t xml:space="preserve"> </w:t>
      </w:r>
      <w:r>
        <w:rPr>
          <w:rFonts w:hint="eastAsia"/>
        </w:rPr>
        <w:t>公司的组织构架</w:t>
      </w:r>
      <w:r>
        <w:rPr>
          <w:rFonts w:hint="eastAsia"/>
        </w:rPr>
        <w:t xml:space="preserve"> </w:t>
      </w:r>
      <w:r>
        <w:rPr>
          <w:rFonts w:hint="eastAsia"/>
        </w:rPr>
        <w:t>领导分工</w:t>
      </w:r>
      <w:r>
        <w:rPr>
          <w:rFonts w:hint="eastAsia"/>
        </w:rPr>
        <w:t xml:space="preserve"> </w:t>
      </w:r>
      <w:r>
        <w:rPr>
          <w:rFonts w:hint="eastAsia"/>
        </w:rPr>
        <w:t>投资人</w:t>
      </w:r>
    </w:p>
    <w:p w:rsidR="004B1001" w:rsidRPr="000117E6" w:rsidRDefault="004B1001" w:rsidP="000117E6">
      <w:pPr>
        <w:pStyle w:val="1"/>
      </w:pPr>
      <w:r w:rsidRPr="000117E6">
        <w:rPr>
          <w:rStyle w:val="10"/>
          <w:rFonts w:hint="eastAsia"/>
          <w:b/>
        </w:rPr>
        <w:t>风险分析</w:t>
      </w:r>
    </w:p>
    <w:p w:rsidR="004B1001" w:rsidRDefault="004B1001" w:rsidP="004B1001">
      <w:r>
        <w:rPr>
          <w:rFonts w:hint="eastAsia"/>
        </w:rPr>
        <w:t>面临的风险　对策</w:t>
      </w:r>
    </w:p>
    <w:p w:rsidR="004B1001" w:rsidRPr="004B1001" w:rsidRDefault="004B1001" w:rsidP="004B1001"/>
    <w:sectPr w:rsidR="004B1001" w:rsidRPr="004B1001" w:rsidSect="006B0EA3">
      <w:pgSz w:w="12240" w:h="15840" w:code="1"/>
      <w:pgMar w:top="862" w:right="1077" w:bottom="57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183" w:rsidRDefault="00A00183" w:rsidP="00F9007A">
      <w:pPr>
        <w:spacing w:line="240" w:lineRule="auto"/>
      </w:pPr>
      <w:r>
        <w:separator/>
      </w:r>
    </w:p>
  </w:endnote>
  <w:endnote w:type="continuationSeparator" w:id="0">
    <w:p w:rsidR="00A00183" w:rsidRDefault="00A00183" w:rsidP="00F90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183" w:rsidRDefault="00A00183" w:rsidP="00F9007A">
      <w:pPr>
        <w:spacing w:line="240" w:lineRule="auto"/>
      </w:pPr>
      <w:r>
        <w:separator/>
      </w:r>
    </w:p>
  </w:footnote>
  <w:footnote w:type="continuationSeparator" w:id="0">
    <w:p w:rsidR="00A00183" w:rsidRDefault="00A00183" w:rsidP="00F900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0D25"/>
    <w:multiLevelType w:val="hybridMultilevel"/>
    <w:tmpl w:val="1326F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E858B5"/>
    <w:multiLevelType w:val="hybridMultilevel"/>
    <w:tmpl w:val="B136F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A7E35"/>
    <w:multiLevelType w:val="hybridMultilevel"/>
    <w:tmpl w:val="00F86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FC"/>
    <w:rsid w:val="000117E6"/>
    <w:rsid w:val="000C34AC"/>
    <w:rsid w:val="00194DFB"/>
    <w:rsid w:val="002E0F45"/>
    <w:rsid w:val="00423E47"/>
    <w:rsid w:val="00467931"/>
    <w:rsid w:val="004B1001"/>
    <w:rsid w:val="005F58FC"/>
    <w:rsid w:val="006177B2"/>
    <w:rsid w:val="006348F9"/>
    <w:rsid w:val="006B0EA3"/>
    <w:rsid w:val="00A00183"/>
    <w:rsid w:val="00B67322"/>
    <w:rsid w:val="00CC0682"/>
    <w:rsid w:val="00D52BED"/>
    <w:rsid w:val="00E11E64"/>
    <w:rsid w:val="00F9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CED7C"/>
  <w15:chartTrackingRefBased/>
  <w15:docId w15:val="{CD6EBE40-D38F-40ED-B4A5-3A089069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28"/>
        <w:lang w:val="en-US" w:eastAsia="zh-CN" w:bidi="ar-SA"/>
        <w14:ligatures w14:val="standard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B0EA3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B0EA3"/>
    <w:pPr>
      <w:keepNext/>
      <w:keepLines/>
      <w:outlineLvl w:val="0"/>
    </w:pPr>
    <w:rPr>
      <w:rFonts w:ascii="宋体" w:hAnsi="宋体" w:cs="宋体"/>
      <w:b/>
      <w:color w:val="000000" w:themeColor="text1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B1001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00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空间"/>
    <w:basedOn w:val="a"/>
    <w:uiPriority w:val="99"/>
    <w:semiHidden/>
    <w:pPr>
      <w:spacing w:line="120" w:lineRule="exact"/>
    </w:pPr>
    <w:rPr>
      <w:sz w:val="12"/>
    </w:rPr>
  </w:style>
  <w:style w:type="character" w:styleId="a5">
    <w:name w:val="Hyperlink"/>
    <w:basedOn w:val="a0"/>
    <w:uiPriority w:val="99"/>
    <w:unhideWhenUsed/>
    <w:rPr>
      <w:color w:val="8D8B00" w:themeColor="accent1"/>
      <w:u w:val="none"/>
    </w:rPr>
  </w:style>
  <w:style w:type="paragraph" w:styleId="a6">
    <w:name w:val="Title"/>
    <w:basedOn w:val="a"/>
    <w:next w:val="a"/>
    <w:link w:val="a7"/>
    <w:uiPriority w:val="1"/>
    <w:qFormat/>
    <w:rsid w:val="00F9007A"/>
    <w:pPr>
      <w:spacing w:line="192" w:lineRule="auto"/>
      <w:ind w:left="-72"/>
      <w:contextualSpacing/>
    </w:pPr>
    <w:rPr>
      <w:rFonts w:asciiTheme="majorHAnsi" w:hAnsiTheme="majorHAnsi" w:cstheme="majorBidi"/>
      <w:b/>
      <w:caps/>
      <w:kern w:val="28"/>
      <w:sz w:val="180"/>
    </w:rPr>
  </w:style>
  <w:style w:type="character" w:customStyle="1" w:styleId="a7">
    <w:name w:val="标题 字符"/>
    <w:basedOn w:val="a0"/>
    <w:link w:val="a6"/>
    <w:uiPriority w:val="1"/>
    <w:rsid w:val="00F9007A"/>
    <w:rPr>
      <w:rFonts w:asciiTheme="majorHAnsi" w:eastAsia="Microsoft YaHei UI" w:hAnsiTheme="majorHAnsi" w:cstheme="majorBidi"/>
      <w:b/>
      <w:caps/>
      <w:kern w:val="28"/>
      <w:sz w:val="180"/>
    </w:rPr>
  </w:style>
  <w:style w:type="character" w:customStyle="1" w:styleId="a8">
    <w:name w:val="增强"/>
    <w:basedOn w:val="a0"/>
    <w:uiPriority w:val="1"/>
    <w:qFormat/>
    <w:rsid w:val="00F9007A"/>
    <w:rPr>
      <w:rFonts w:eastAsia="Microsoft YaHei UI"/>
      <w:b w:val="0"/>
      <w:bCs w:val="0"/>
      <w:color w:val="8D8B00" w:themeColor="accent1"/>
    </w:rPr>
  </w:style>
  <w:style w:type="character" w:customStyle="1" w:styleId="10">
    <w:name w:val="标题 1 字符"/>
    <w:basedOn w:val="a0"/>
    <w:link w:val="1"/>
    <w:uiPriority w:val="9"/>
    <w:rsid w:val="006B0EA3"/>
    <w:rPr>
      <w:rFonts w:ascii="宋体" w:eastAsia="宋体" w:hAnsi="宋体" w:cs="宋体"/>
      <w:b/>
      <w:color w:val="000000" w:themeColor="text1"/>
      <w:sz w:val="30"/>
      <w:szCs w:val="30"/>
    </w:rPr>
  </w:style>
  <w:style w:type="paragraph" w:customStyle="1" w:styleId="a9">
    <w:name w:val="活动标题"/>
    <w:basedOn w:val="a"/>
    <w:uiPriority w:val="1"/>
    <w:qFormat/>
    <w:rsid w:val="00F9007A"/>
    <w:pPr>
      <w:spacing w:before="540" w:line="216" w:lineRule="auto"/>
    </w:pPr>
    <w:rPr>
      <w:rFonts w:asciiTheme="majorHAnsi" w:hAnsiTheme="majorHAnsi" w:cstheme="majorBidi"/>
      <w:b/>
      <w:caps/>
      <w:color w:val="8D8B00" w:themeColor="accent1"/>
      <w:sz w:val="48"/>
    </w:rPr>
  </w:style>
  <w:style w:type="paragraph" w:customStyle="1" w:styleId="aa">
    <w:name w:val="活动信息"/>
    <w:basedOn w:val="a"/>
    <w:uiPriority w:val="1"/>
    <w:qFormat/>
    <w:rsid w:val="00F9007A"/>
    <w:pPr>
      <w:spacing w:before="40" w:line="211" w:lineRule="auto"/>
      <w:contextualSpacing/>
    </w:pPr>
    <w:rPr>
      <w:b/>
      <w:sz w:val="56"/>
    </w:rPr>
  </w:style>
  <w:style w:type="paragraph" w:customStyle="1" w:styleId="ab">
    <w:name w:val="地址"/>
    <w:basedOn w:val="a"/>
    <w:uiPriority w:val="1"/>
    <w:qFormat/>
    <w:pPr>
      <w:spacing w:after="600" w:line="240" w:lineRule="auto"/>
    </w:pPr>
    <w:rPr>
      <w:color w:val="8D8B00" w:themeColor="accent1"/>
    </w:rPr>
  </w:style>
  <w:style w:type="paragraph" w:customStyle="1" w:styleId="ac">
    <w:name w:val="块文本"/>
    <w:basedOn w:val="a"/>
    <w:uiPriority w:val="1"/>
    <w:unhideWhenUsed/>
    <w:qFormat/>
    <w:rsid w:val="00F9007A"/>
    <w:pPr>
      <w:spacing w:line="276" w:lineRule="auto"/>
    </w:pPr>
  </w:style>
  <w:style w:type="paragraph" w:customStyle="1" w:styleId="ad">
    <w:name w:val="活动副标题"/>
    <w:basedOn w:val="a"/>
    <w:uiPriority w:val="1"/>
    <w:qFormat/>
    <w:rsid w:val="00F9007A"/>
    <w:pPr>
      <w:spacing w:line="216" w:lineRule="auto"/>
    </w:pPr>
    <w:rPr>
      <w:rFonts w:asciiTheme="majorHAnsi" w:hAnsiTheme="majorHAnsi" w:cstheme="majorBidi"/>
      <w:b/>
      <w:caps/>
      <w:sz w:val="48"/>
    </w:rPr>
  </w:style>
  <w:style w:type="character" w:customStyle="1" w:styleId="ae">
    <w:name w:val="已访问的超链接"/>
    <w:basedOn w:val="a0"/>
    <w:uiPriority w:val="99"/>
    <w:semiHidden/>
    <w:unhideWhenUsed/>
    <w:rPr>
      <w:color w:val="1A1A1A" w:themeColor="text2"/>
      <w:u w:val="none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paragraph" w:styleId="af0">
    <w:name w:val="header"/>
    <w:basedOn w:val="a"/>
    <w:link w:val="af1"/>
    <w:uiPriority w:val="99"/>
    <w:unhideWhenUsed/>
    <w:rsid w:val="00F90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9007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900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9007A"/>
    <w:rPr>
      <w:sz w:val="18"/>
      <w:szCs w:val="18"/>
    </w:rPr>
  </w:style>
  <w:style w:type="character" w:styleId="af4">
    <w:name w:val="Strong"/>
    <w:basedOn w:val="a0"/>
    <w:uiPriority w:val="1"/>
    <w:qFormat/>
    <w:rsid w:val="00F9007A"/>
    <w:rPr>
      <w:rFonts w:eastAsia="Microsoft YaHei UI"/>
      <w:b/>
      <w:bCs/>
    </w:rPr>
  </w:style>
  <w:style w:type="character" w:customStyle="1" w:styleId="20">
    <w:name w:val="标题 2 字符"/>
    <w:basedOn w:val="a0"/>
    <w:link w:val="2"/>
    <w:uiPriority w:val="9"/>
    <w:rsid w:val="004B1001"/>
    <w:rPr>
      <w:rFonts w:asciiTheme="majorHAnsi" w:eastAsia="宋体" w:hAnsiTheme="majorHAnsi" w:cstheme="majorBidi"/>
      <w:b/>
      <w:bCs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5F58FC"/>
    <w:pPr>
      <w:tabs>
        <w:tab w:val="right" w:leader="dot" w:pos="8630"/>
      </w:tabs>
      <w:spacing w:after="40" w:line="240" w:lineRule="auto"/>
    </w:pPr>
    <w:rPr>
      <w:rFonts w:ascii="Perpetua" w:hAnsi="Perpetua" w:cs="Times New Roman"/>
      <w:smallCaps/>
      <w:noProof/>
      <w:color w:val="9B2D1F"/>
      <w:kern w:val="0"/>
      <w:sz w:val="22"/>
      <w:szCs w:val="22"/>
      <w14:ligatures w14:val="none"/>
    </w:rPr>
  </w:style>
  <w:style w:type="paragraph" w:styleId="21">
    <w:name w:val="toc 2"/>
    <w:basedOn w:val="a"/>
    <w:next w:val="a"/>
    <w:autoRedefine/>
    <w:uiPriority w:val="39"/>
    <w:unhideWhenUsed/>
    <w:qFormat/>
    <w:rsid w:val="005F58FC"/>
    <w:pPr>
      <w:tabs>
        <w:tab w:val="right" w:leader="dot" w:pos="8630"/>
      </w:tabs>
      <w:spacing w:after="40" w:line="240" w:lineRule="auto"/>
      <w:ind w:left="216"/>
    </w:pPr>
    <w:rPr>
      <w:rFonts w:ascii="Perpetua" w:hAnsi="Perpetua" w:cs="Times New Roman"/>
      <w:smallCaps/>
      <w:noProof/>
      <w:color w:val="000000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qFormat/>
    <w:rsid w:val="005F58FC"/>
    <w:pPr>
      <w:tabs>
        <w:tab w:val="right" w:leader="dot" w:pos="8630"/>
      </w:tabs>
      <w:spacing w:after="40" w:line="240" w:lineRule="auto"/>
      <w:ind w:leftChars="80" w:left="176" w:firstLineChars="15" w:firstLine="33"/>
    </w:pPr>
    <w:rPr>
      <w:rFonts w:ascii="Perpetua" w:hAnsi="Perpetua" w:cs="Times New Roman"/>
      <w:smallCaps/>
      <w:noProof/>
      <w:color w:val="000000"/>
      <w:kern w:val="0"/>
      <w:sz w:val="22"/>
      <w:szCs w:val="22"/>
      <w14:ligatures w14:val="none"/>
    </w:rPr>
  </w:style>
  <w:style w:type="paragraph" w:styleId="TOC">
    <w:name w:val="TOC Heading"/>
    <w:basedOn w:val="1"/>
    <w:next w:val="a"/>
    <w:uiPriority w:val="39"/>
    <w:qFormat/>
    <w:rsid w:val="005F58FC"/>
    <w:pPr>
      <w:spacing w:before="480" w:line="276" w:lineRule="auto"/>
      <w:outlineLvl w:val="9"/>
    </w:pPr>
    <w:rPr>
      <w:rFonts w:ascii="Franklin Gothic Book" w:eastAsia="幼圆" w:hAnsi="Franklin Gothic Book" w:cs="Times New Roman"/>
      <w:b w:val="0"/>
      <w:bCs/>
      <w:color w:val="9D3511"/>
      <w:kern w:val="0"/>
      <w:sz w:val="28"/>
      <w:szCs w:val="28"/>
      <w14:ligatures w14:val="none"/>
    </w:rPr>
  </w:style>
  <w:style w:type="paragraph" w:styleId="af5">
    <w:name w:val="List Paragraph"/>
    <w:basedOn w:val="a"/>
    <w:uiPriority w:val="34"/>
    <w:unhideWhenUsed/>
    <w:qFormat/>
    <w:rsid w:val="004B10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4B1001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j\AppData\Roaming\Microsoft\Templates\&#20256;&#21333;.dotx" TargetMode="External"/></Relationship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5E982-31A4-4E43-A2ED-1B6435D69F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28533B-03A5-4666-90FA-A9EA9BE5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传单.dotx</Template>
  <TotalTime>165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wyj</dc:creator>
  <cp:keywords/>
  <cp:lastModifiedBy>王一杰</cp:lastModifiedBy>
  <cp:revision>2</cp:revision>
  <dcterms:created xsi:type="dcterms:W3CDTF">2016-12-11T12:49:00Z</dcterms:created>
  <dcterms:modified xsi:type="dcterms:W3CDTF">2016-12-18T03:55:00Z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TC029282839991</vt:lpwstr>
  </property>
</Properties>
</file>